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5477D" w14:textId="77777777" w:rsidR="001C27EE" w:rsidRDefault="00A6040B" w:rsidP="00A6040B">
      <w:pPr>
        <w:spacing w:after="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609CBB5" wp14:editId="1710B0E6">
                <wp:simplePos x="0" y="0"/>
                <wp:positionH relativeFrom="page">
                  <wp:posOffset>-251460</wp:posOffset>
                </wp:positionH>
                <wp:positionV relativeFrom="margin">
                  <wp:posOffset>9525</wp:posOffset>
                </wp:positionV>
                <wp:extent cx="3672840" cy="10587355"/>
                <wp:effectExtent l="0" t="0" r="3810" b="4445"/>
                <wp:wrapNone/>
                <wp:docPr id="4" name="Manual Input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0587355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B5B99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4" o:spid="_x0000_s1026" type="#_x0000_t118" alt="Decorative" style="position:absolute;margin-left:-19.8pt;margin-top:.75pt;width:289.2pt;height:83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" fillcolor="#d9dfef [660]" stroked="f" strokeweight="1.5pt">
                <w10:wrap anchorx="page" anchory="margin"/>
                <w10:anchorlock/>
              </v:shape>
            </w:pict>
          </mc:Fallback>
        </mc:AlternateContent>
      </w:r>
    </w:p>
    <w:tbl>
      <w:tblPr>
        <w:tblW w:w="4961" w:type="pct"/>
        <w:tblInd w:w="-1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4282"/>
        <w:gridCol w:w="363"/>
        <w:gridCol w:w="626"/>
        <w:gridCol w:w="6159"/>
      </w:tblGrid>
      <w:tr w:rsidR="0063478C" w14:paraId="11EDA7FC" w14:textId="77777777" w:rsidTr="003165ED">
        <w:trPr>
          <w:trHeight w:val="1080"/>
        </w:trPr>
        <w:tc>
          <w:tcPr>
            <w:tcW w:w="4282" w:type="dxa"/>
            <w:vMerge w:val="restart"/>
            <w:tcMar>
              <w:left w:w="0" w:type="dxa"/>
              <w:right w:w="0" w:type="dxa"/>
            </w:tcMar>
            <w:vAlign w:val="bottom"/>
          </w:tcPr>
          <w:p w14:paraId="6E844BF2" w14:textId="77777777" w:rsidR="008566B7" w:rsidRDefault="008566B7" w:rsidP="008566B7">
            <w:pPr>
              <w:pStyle w:val="Heading4"/>
              <w:jc w:val="right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5B58AD1" wp14:editId="6E8A8E87">
                      <wp:extent cx="1962150" cy="2085975"/>
                      <wp:effectExtent l="19050" t="19050" r="38100" b="47625"/>
                      <wp:docPr id="53" name="Diamond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85975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F1BDDB" w14:textId="77777777" w:rsidR="008566B7" w:rsidRPr="00AF4EA4" w:rsidRDefault="008566B7" w:rsidP="00A6040B">
                                  <w:pPr>
                                    <w:jc w:val="center"/>
                                    <w:rPr>
                                      <w:color w:val="242852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5B58AD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style="width:154.5pt;height:1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" strokecolor="#4a66ac [3204]" strokeweight="5pt">
                      <v:fill r:id="rId12" o:title="" recolor="t" rotate="t" type="frame"/>
                      <v:textbox>
                        <w:txbxContent>
                          <w:p w14:paraId="73F1BDDB" w14:textId="77777777" w:rsidR="008566B7" w:rsidRPr="00AF4EA4" w:rsidRDefault="008566B7" w:rsidP="00A6040B">
                            <w:pPr>
                              <w:jc w:val="center"/>
                              <w:rPr>
                                <w:color w:val="242852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646262F8" w14:textId="77777777" w:rsidR="008566B7" w:rsidRDefault="008566B7">
            <w:pPr>
              <w:tabs>
                <w:tab w:val="left" w:pos="990"/>
              </w:tabs>
            </w:pPr>
          </w:p>
        </w:tc>
        <w:tc>
          <w:tcPr>
            <w:tcW w:w="626" w:type="dxa"/>
            <w:shd w:val="clear" w:color="auto" w:fill="234F77" w:themeFill="accent2" w:themeFillShade="80"/>
          </w:tcPr>
          <w:p w14:paraId="2D7BBF34" w14:textId="77777777" w:rsidR="008566B7" w:rsidRDefault="008566B7">
            <w:pPr>
              <w:tabs>
                <w:tab w:val="left" w:pos="990"/>
              </w:tabs>
            </w:pPr>
          </w:p>
        </w:tc>
        <w:tc>
          <w:tcPr>
            <w:tcW w:w="6159" w:type="dxa"/>
            <w:shd w:val="clear" w:color="auto" w:fill="234F77" w:themeFill="accent2" w:themeFillShade="80"/>
            <w:vAlign w:val="center"/>
          </w:tcPr>
          <w:p w14:paraId="7F62F212" w14:textId="0975D969" w:rsidR="008566B7" w:rsidRDefault="00000000">
            <w:pPr>
              <w:pStyle w:val="Heading1"/>
            </w:pPr>
            <w:sdt>
              <w:sdtPr>
                <w:id w:val="-1387328803"/>
                <w:placeholder>
                  <w:docPart w:val="C70BDDBC8C634105A5C3B823082A0D74"/>
                </w:placeholder>
                <w:temporary/>
                <w:showingPlcHdr/>
                <w15:appearance w15:val="hidden"/>
              </w:sdtPr>
              <w:sdtContent>
                <w:r w:rsidR="00E15DD8" w:rsidRPr="00926EE5">
                  <w:t>CONTACT</w:t>
                </w:r>
              </w:sdtContent>
            </w:sdt>
          </w:p>
        </w:tc>
      </w:tr>
      <w:tr w:rsidR="0063478C" w14:paraId="2F21A43D" w14:textId="77777777" w:rsidTr="003165ED">
        <w:trPr>
          <w:trHeight w:val="2268"/>
        </w:trPr>
        <w:tc>
          <w:tcPr>
            <w:tcW w:w="4282" w:type="dxa"/>
            <w:vMerge/>
            <w:tcMar>
              <w:left w:w="360" w:type="dxa"/>
            </w:tcMar>
            <w:vAlign w:val="bottom"/>
          </w:tcPr>
          <w:p w14:paraId="6552235F" w14:textId="77777777" w:rsidR="008566B7" w:rsidRDefault="008566B7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363" w:type="dxa"/>
            <w:shd w:val="clear" w:color="auto" w:fill="auto"/>
          </w:tcPr>
          <w:p w14:paraId="1B23CF87" w14:textId="77777777" w:rsidR="008566B7" w:rsidRDefault="008566B7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6" w:type="dxa"/>
            <w:tcMar>
              <w:left w:w="0" w:type="dxa"/>
              <w:right w:w="0" w:type="dxa"/>
            </w:tcMar>
          </w:tcPr>
          <w:p w14:paraId="47DD239E" w14:textId="77777777" w:rsidR="008566B7" w:rsidRDefault="008566B7">
            <w:pPr>
              <w:tabs>
                <w:tab w:val="left" w:pos="990"/>
              </w:tabs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AEA5018" wp14:editId="48C739A7">
                      <wp:extent cx="227812" cy="311173"/>
                      <wp:effectExtent l="0" t="3810" r="0" b="0"/>
                      <wp:docPr id="3" name="Right Triangle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67991B" id="Right Triangle 3" o:spid="_x0000_s1026" alt="Decorative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" path="m2426,347348c2024,270140,402,77580,,372l346895,,2426,347348xe" fillcolor="#374c80 [2404]" stroked="f" strokeweight="1.5pt">
                      <v:path arrowok="t" o:connecttype="custom" o:connectlocs="1593,311173;0,333;227812,0;1593,311173" o:connectangles="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59" w:type="dxa"/>
          </w:tcPr>
          <w:p w14:paraId="0129A90E" w14:textId="77777777" w:rsidR="00E15DD8" w:rsidRDefault="00E15DD8">
            <w:pPr>
              <w:pStyle w:val="Heading4"/>
              <w:rPr>
                <w:lang w:eastAsia="en-US"/>
              </w:rPr>
            </w:pPr>
          </w:p>
          <w:p w14:paraId="6FF65C8B" w14:textId="77777777" w:rsidR="00207779" w:rsidRDefault="00207779">
            <w:pPr>
              <w:pStyle w:val="Heading4"/>
              <w:rPr>
                <w:lang w:eastAsia="en-US"/>
              </w:rPr>
            </w:pPr>
            <w:r w:rsidRPr="00207779">
              <w:rPr>
                <w:lang w:eastAsia="en-US"/>
              </w:rPr>
              <w:t xml:space="preserve">Brgy. Hugo Perez, </w:t>
            </w:r>
            <w:proofErr w:type="spellStart"/>
            <w:r w:rsidRPr="00207779">
              <w:rPr>
                <w:lang w:eastAsia="en-US"/>
              </w:rPr>
              <w:t>Trece</w:t>
            </w:r>
            <w:proofErr w:type="spellEnd"/>
            <w:r w:rsidRPr="00207779">
              <w:rPr>
                <w:lang w:eastAsia="en-US"/>
              </w:rPr>
              <w:t xml:space="preserve"> Martires City, Cavite</w:t>
            </w:r>
          </w:p>
          <w:p w14:paraId="261A6C1E" w14:textId="723B70F5" w:rsidR="00E15DD8" w:rsidRDefault="00E15DD8">
            <w:pPr>
              <w:pStyle w:val="Heading4"/>
              <w:rPr>
                <w:lang w:eastAsia="en-US"/>
              </w:rPr>
            </w:pPr>
            <w:r w:rsidRPr="00E15DD8">
              <w:rPr>
                <w:lang w:eastAsia="en-US"/>
              </w:rPr>
              <w:br/>
            </w:r>
            <w:sdt>
              <w:sdtPr>
                <w:rPr>
                  <w:b/>
                  <w:bCs/>
                  <w:lang w:eastAsia="en-US"/>
                </w:rPr>
                <w:id w:val="1458065454"/>
                <w:placeholder>
                  <w:docPart w:val="94C2A7B0D25E48CE9C00B9A3A8497740"/>
                </w:placeholder>
                <w:temporary/>
                <w:showingPlcHdr/>
                <w15:appearance w15:val="hidden"/>
              </w:sdtPr>
              <w:sdtContent>
                <w:r w:rsidRPr="00E15DD8">
                  <w:rPr>
                    <w:b/>
                    <w:bCs/>
                    <w:lang w:eastAsia="en-US"/>
                  </w:rPr>
                  <w:t>PHONE:</w:t>
                </w:r>
              </w:sdtContent>
            </w:sdt>
            <w:r>
              <w:rPr>
                <w:lang w:eastAsia="en-US"/>
              </w:rPr>
              <w:t xml:space="preserve"> </w:t>
            </w:r>
            <w:r w:rsidR="00E70EAD">
              <w:rPr>
                <w:lang w:eastAsia="en-US"/>
              </w:rPr>
              <w:t>099-5741-4836/094-8608-0555</w:t>
            </w:r>
          </w:p>
          <w:p w14:paraId="5749436B" w14:textId="77777777" w:rsidR="008566B7" w:rsidRDefault="00E15DD8">
            <w:pPr>
              <w:pStyle w:val="Heading4"/>
              <w:rPr>
                <w:lang w:eastAsia="en-US"/>
              </w:rPr>
            </w:pPr>
            <w:r w:rsidRPr="00E15DD8">
              <w:rPr>
                <w:lang w:eastAsia="en-US"/>
              </w:rPr>
              <w:br/>
            </w:r>
            <w:r w:rsidRPr="00E15DD8">
              <w:rPr>
                <w:b/>
                <w:bCs/>
                <w:lang w:eastAsia="en-US"/>
              </w:rPr>
              <w:t>Email</w:t>
            </w:r>
            <w:r w:rsidRPr="00E15DD8">
              <w:rPr>
                <w:lang w:eastAsia="en-US"/>
              </w:rPr>
              <w:t>:</w:t>
            </w:r>
            <w:r>
              <w:rPr>
                <w:lang w:eastAsia="en-US"/>
              </w:rPr>
              <w:t xml:space="preserve"> </w:t>
            </w:r>
            <w:r w:rsidRPr="00E15DD8">
              <w:rPr>
                <w:lang w:eastAsia="en-US"/>
              </w:rPr>
              <w:t xml:space="preserve"> </w:t>
            </w:r>
            <w:r w:rsidR="00E70EAD">
              <w:rPr>
                <w:lang w:eastAsia="en-US"/>
              </w:rPr>
              <w:t>jmloucho09@gmail.com</w:t>
            </w:r>
          </w:p>
          <w:p w14:paraId="09AC395F" w14:textId="435D2A0B" w:rsidR="003165ED" w:rsidRPr="003165ED" w:rsidRDefault="003165ED" w:rsidP="003165ED">
            <w:pPr>
              <w:tabs>
                <w:tab w:val="left" w:pos="2265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</w:tr>
      <w:tr w:rsidR="001C3A42" w14:paraId="20CB3369" w14:textId="77777777" w:rsidTr="003165ED">
        <w:trPr>
          <w:trHeight w:val="87"/>
        </w:trPr>
        <w:tc>
          <w:tcPr>
            <w:tcW w:w="4282" w:type="dxa"/>
            <w:vMerge w:val="restart"/>
            <w:tcMar>
              <w:left w:w="0" w:type="dxa"/>
              <w:right w:w="0" w:type="dxa"/>
            </w:tcMar>
            <w:vAlign w:val="bottom"/>
          </w:tcPr>
          <w:p w14:paraId="38A690E0" w14:textId="08C99581" w:rsidR="001C3A42" w:rsidRPr="00575F04" w:rsidRDefault="00575F04" w:rsidP="00E70EAD">
            <w:pPr>
              <w:pStyle w:val="Title"/>
              <w:rPr>
                <w:color w:val="FFFFFF" w:themeColor="background1"/>
              </w:rPr>
            </w:pPr>
            <w:r w:rsidRPr="00575F04">
              <w:rPr>
                <w:color w:val="FFFFFF" w:themeColor="background1"/>
              </w:rPr>
              <w:t xml:space="preserve">John michael lou </w:t>
            </w:r>
            <w:r w:rsidR="003165ED">
              <w:rPr>
                <w:color w:val="FFFFFF" w:themeColor="background1"/>
              </w:rPr>
              <w:t xml:space="preserve">  </w:t>
            </w:r>
            <w:r w:rsidRPr="00575F04">
              <w:rPr>
                <w:color w:val="FFFFFF" w:themeColor="background1"/>
              </w:rPr>
              <w:t>e. chiong</w:t>
            </w:r>
          </w:p>
          <w:p w14:paraId="6910BD9C" w14:textId="793F5A2D" w:rsidR="001C3A42" w:rsidRPr="00575F04" w:rsidRDefault="00207779" w:rsidP="008566B7">
            <w:pPr>
              <w:pStyle w:val="Heading2"/>
              <w:rPr>
                <w:color w:val="FFFFFF" w:themeColor="background1"/>
              </w:rPr>
            </w:pPr>
            <w:r w:rsidRPr="00575F04">
              <w:rPr>
                <w:color w:val="FFFFFF" w:themeColor="background1"/>
              </w:rPr>
              <w:t>PERSONAL INFORMATION</w:t>
            </w:r>
          </w:p>
        </w:tc>
        <w:tc>
          <w:tcPr>
            <w:tcW w:w="363" w:type="dxa"/>
            <w:shd w:val="clear" w:color="auto" w:fill="auto"/>
          </w:tcPr>
          <w:p w14:paraId="4246FA84" w14:textId="77777777" w:rsidR="001C3A42" w:rsidRDefault="001C3A42">
            <w:pPr>
              <w:tabs>
                <w:tab w:val="left" w:pos="990"/>
              </w:tabs>
            </w:pPr>
          </w:p>
        </w:tc>
        <w:tc>
          <w:tcPr>
            <w:tcW w:w="626" w:type="dxa"/>
            <w:shd w:val="clear" w:color="auto" w:fill="234F77" w:themeFill="accent2" w:themeFillShade="80"/>
          </w:tcPr>
          <w:p w14:paraId="3805628F" w14:textId="77777777" w:rsidR="001C3A42" w:rsidRDefault="001C3A42">
            <w:pPr>
              <w:tabs>
                <w:tab w:val="left" w:pos="990"/>
              </w:tabs>
            </w:pPr>
          </w:p>
        </w:tc>
        <w:tc>
          <w:tcPr>
            <w:tcW w:w="6159" w:type="dxa"/>
            <w:shd w:val="clear" w:color="auto" w:fill="234F77" w:themeFill="accent2" w:themeFillShade="80"/>
            <w:vAlign w:val="center"/>
          </w:tcPr>
          <w:p w14:paraId="41A2E22A" w14:textId="77777777" w:rsidR="001C3A42" w:rsidRDefault="00000000">
            <w:pPr>
              <w:pStyle w:val="Heading1"/>
              <w:rPr>
                <w:b/>
              </w:rPr>
            </w:pPr>
            <w:sdt>
              <w:sdtPr>
                <w:id w:val="1001553383"/>
                <w:placeholder>
                  <w:docPart w:val="83715B76CADC4A939C324C4396634FF3"/>
                </w:placeholder>
                <w:temporary/>
                <w:showingPlcHdr/>
                <w15:appearance w15:val="hidden"/>
              </w:sdtPr>
              <w:sdtContent>
                <w:r w:rsidR="001C3A42" w:rsidRPr="00670ECD">
                  <w:t>WORK EXPERIENCE</w:t>
                </w:r>
              </w:sdtContent>
            </w:sdt>
          </w:p>
        </w:tc>
      </w:tr>
      <w:tr w:rsidR="00D5685C" w14:paraId="4AD728B3" w14:textId="77777777" w:rsidTr="003165ED">
        <w:trPr>
          <w:trHeight w:val="2725"/>
        </w:trPr>
        <w:tc>
          <w:tcPr>
            <w:tcW w:w="4282" w:type="dxa"/>
            <w:vMerge/>
            <w:vAlign w:val="bottom"/>
          </w:tcPr>
          <w:p w14:paraId="2E8007EE" w14:textId="77777777" w:rsidR="00D5685C" w:rsidRPr="00575F04" w:rsidRDefault="00D5685C" w:rsidP="00D5685C">
            <w:pPr>
              <w:pStyle w:val="Heading2"/>
              <w:rPr>
                <w:noProof/>
                <w:color w:val="FFFFFF" w:themeColor="background1"/>
              </w:rPr>
            </w:pPr>
          </w:p>
        </w:tc>
        <w:tc>
          <w:tcPr>
            <w:tcW w:w="363" w:type="dxa"/>
            <w:vMerge w:val="restart"/>
            <w:shd w:val="clear" w:color="auto" w:fill="auto"/>
          </w:tcPr>
          <w:p w14:paraId="00BD0590" w14:textId="77777777" w:rsidR="00D5685C" w:rsidRDefault="00D5685C" w:rsidP="00D5685C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6" w:type="dxa"/>
            <w:vMerge w:val="restart"/>
            <w:tcMar>
              <w:left w:w="0" w:type="dxa"/>
              <w:right w:w="0" w:type="dxa"/>
            </w:tcMar>
          </w:tcPr>
          <w:p w14:paraId="6E8B1F74" w14:textId="01A51E54" w:rsidR="00D5685C" w:rsidRDefault="00D5685C" w:rsidP="00D5685C">
            <w:pPr>
              <w:spacing w:after="0"/>
            </w:pPr>
          </w:p>
        </w:tc>
        <w:tc>
          <w:tcPr>
            <w:tcW w:w="6159" w:type="dxa"/>
            <w:vMerge w:val="restart"/>
            <w:tcMar>
              <w:top w:w="0" w:type="dxa"/>
              <w:right w:w="360" w:type="dxa"/>
            </w:tcMar>
          </w:tcPr>
          <w:p w14:paraId="202BC658" w14:textId="77777777" w:rsidR="00D5685C" w:rsidRDefault="00D5685C" w:rsidP="00D5685C">
            <w:pPr>
              <w:pStyle w:val="Heading4"/>
              <w:ind w:left="360"/>
              <w:rPr>
                <w:b/>
                <w:bCs/>
                <w:iCs w:val="0"/>
                <w:caps/>
              </w:rPr>
            </w:pPr>
          </w:p>
          <w:p w14:paraId="19117099" w14:textId="7FFE6B28" w:rsidR="00D5685C" w:rsidRDefault="00575F04" w:rsidP="00D5685C">
            <w:pPr>
              <w:pStyle w:val="Heading4"/>
              <w:ind w:left="360"/>
              <w:rPr>
                <w:b/>
                <w:bCs/>
                <w:iCs w:val="0"/>
                <w:caps/>
              </w:rPr>
            </w:pPr>
            <w:r>
              <w:rPr>
                <w:b/>
                <w:bCs/>
                <w:iCs w:val="0"/>
                <w:caps/>
              </w:rPr>
              <w:t>technical support</w:t>
            </w:r>
          </w:p>
          <w:p w14:paraId="28E4D6A5" w14:textId="15B2E392" w:rsidR="00D5685C" w:rsidRDefault="00575F04" w:rsidP="00D5685C">
            <w:pPr>
              <w:pStyle w:val="Heading4"/>
              <w:numPr>
                <w:ilvl w:val="0"/>
                <w:numId w:val="3"/>
              </w:numPr>
              <w:rPr>
                <w:b/>
                <w:bCs/>
                <w:iCs w:val="0"/>
                <w:caps/>
              </w:rPr>
            </w:pPr>
            <w:r>
              <w:rPr>
                <w:b/>
                <w:bCs/>
                <w:iCs w:val="0"/>
                <w:caps/>
              </w:rPr>
              <w:t>ascent.ho</w:t>
            </w:r>
          </w:p>
          <w:p w14:paraId="3805F58C" w14:textId="01C6547C" w:rsidR="00D5685C" w:rsidRPr="00B06B7D" w:rsidRDefault="00575F04" w:rsidP="00D5685C">
            <w:pPr>
              <w:pStyle w:val="Heading4"/>
              <w:numPr>
                <w:ilvl w:val="0"/>
                <w:numId w:val="5"/>
              </w:numPr>
            </w:pPr>
            <w:r>
              <w:t xml:space="preserve">No.2 Rodil </w:t>
            </w:r>
            <w:proofErr w:type="spellStart"/>
            <w:r>
              <w:t>st.</w:t>
            </w:r>
            <w:proofErr w:type="spellEnd"/>
            <w:r w:rsidR="00E70EAD">
              <w:t xml:space="preserve"> Brgy,</w:t>
            </w:r>
            <w:r w:rsidR="00D5685C" w:rsidRPr="008F20D9">
              <w:t xml:space="preserve"> </w:t>
            </w:r>
            <w:r w:rsidR="00E70EAD">
              <w:t xml:space="preserve">Luciano </w:t>
            </w:r>
            <w:proofErr w:type="spellStart"/>
            <w:r w:rsidR="00E70EAD">
              <w:t>Trece</w:t>
            </w:r>
            <w:proofErr w:type="spellEnd"/>
            <w:r w:rsidR="00E70EAD">
              <w:t xml:space="preserve"> Martires </w:t>
            </w:r>
            <w:r w:rsidR="00D5685C" w:rsidRPr="008F20D9">
              <w:t>Cavite</w:t>
            </w:r>
          </w:p>
          <w:p w14:paraId="5A9F103F" w14:textId="085DB1BA" w:rsidR="00D5685C" w:rsidRDefault="00D5685C" w:rsidP="00D5685C">
            <w:pPr>
              <w:pStyle w:val="Heading3"/>
              <w:numPr>
                <w:ilvl w:val="0"/>
                <w:numId w:val="6"/>
              </w:numPr>
              <w:rPr>
                <w:rFonts w:eastAsiaTheme="minorEastAsia" w:cstheme="minorBidi"/>
                <w:b w:val="0"/>
                <w:bCs w:val="0"/>
                <w:caps w:val="0"/>
              </w:rPr>
            </w:pPr>
            <w:r w:rsidRPr="008F20D9">
              <w:rPr>
                <w:rFonts w:eastAsiaTheme="minorEastAsia" w:cstheme="minorBidi"/>
                <w:b w:val="0"/>
                <w:bCs w:val="0"/>
                <w:caps w:val="0"/>
              </w:rPr>
              <w:t xml:space="preserve"> (20</w:t>
            </w:r>
            <w:r w:rsidR="00E70EAD">
              <w:rPr>
                <w:rFonts w:eastAsiaTheme="minorEastAsia" w:cstheme="minorBidi"/>
                <w:b w:val="0"/>
                <w:bCs w:val="0"/>
                <w:caps w:val="0"/>
              </w:rPr>
              <w:t>24</w:t>
            </w:r>
            <w:r w:rsidRPr="008F20D9">
              <w:rPr>
                <w:rFonts w:eastAsiaTheme="minorEastAsia" w:cstheme="minorBidi"/>
                <w:b w:val="0"/>
                <w:bCs w:val="0"/>
                <w:caps w:val="0"/>
              </w:rPr>
              <w:t xml:space="preserve"> - Present) </w:t>
            </w:r>
          </w:p>
          <w:p w14:paraId="11931FB3" w14:textId="77777777" w:rsidR="00CF6B4A" w:rsidRDefault="00CF6B4A" w:rsidP="00CF6B4A"/>
          <w:p w14:paraId="42822172" w14:textId="77777777" w:rsidR="003165ED" w:rsidRDefault="003165ED" w:rsidP="00CF6B4A"/>
          <w:p w14:paraId="0F826C6A" w14:textId="77777777" w:rsidR="003165ED" w:rsidRDefault="003165ED" w:rsidP="00CF6B4A"/>
          <w:p w14:paraId="3FFA8985" w14:textId="77777777" w:rsidR="003165ED" w:rsidRDefault="003165ED" w:rsidP="00CF6B4A"/>
          <w:p w14:paraId="3A7B0C40" w14:textId="77777777" w:rsidR="003165ED" w:rsidRDefault="003165ED" w:rsidP="00CF6B4A"/>
          <w:p w14:paraId="7E08566E" w14:textId="77777777" w:rsidR="003165ED" w:rsidRDefault="003165ED" w:rsidP="00CF6B4A"/>
          <w:p w14:paraId="07151903" w14:textId="77777777" w:rsidR="00CF6B4A" w:rsidRPr="00CF6B4A" w:rsidRDefault="00CF6B4A" w:rsidP="00CF6B4A">
            <w:pPr>
              <w:rPr>
                <w:b/>
                <w:bCs/>
                <w:sz w:val="40"/>
                <w:szCs w:val="40"/>
              </w:rPr>
            </w:pPr>
            <w:r w:rsidRPr="00CF6B4A">
              <w:rPr>
                <w:b/>
                <w:bCs/>
                <w:sz w:val="40"/>
                <w:szCs w:val="40"/>
              </w:rPr>
              <w:t>CHARACTER REFERENCES</w:t>
            </w:r>
          </w:p>
          <w:p w14:paraId="4F6D466E" w14:textId="77777777" w:rsidR="00CF6B4A" w:rsidRPr="00CF6B4A" w:rsidRDefault="00CF6B4A" w:rsidP="00CF6B4A">
            <w:pPr>
              <w:numPr>
                <w:ilvl w:val="0"/>
                <w:numId w:val="13"/>
              </w:numPr>
            </w:pPr>
            <w:proofErr w:type="spellStart"/>
            <w:r w:rsidRPr="00CF6B4A">
              <w:rPr>
                <w:b/>
                <w:bCs/>
              </w:rPr>
              <w:t>Jouie</w:t>
            </w:r>
            <w:proofErr w:type="spellEnd"/>
            <w:r w:rsidRPr="00CF6B4A">
              <w:rPr>
                <w:b/>
                <w:bCs/>
              </w:rPr>
              <w:t xml:space="preserve"> U. Laurente</w:t>
            </w:r>
            <w:r w:rsidRPr="00CF6B4A">
              <w:br/>
              <w:t>HR/Recruitment Staff, Heru Human Resources Specialist Co.</w:t>
            </w:r>
            <w:r w:rsidRPr="00CF6B4A">
              <w:br/>
              <w:t xml:space="preserve">Brgy. Hugo Perez, </w:t>
            </w:r>
            <w:proofErr w:type="spellStart"/>
            <w:r w:rsidRPr="00CF6B4A">
              <w:t>Trece</w:t>
            </w:r>
            <w:proofErr w:type="spellEnd"/>
            <w:r w:rsidRPr="00CF6B4A">
              <w:t xml:space="preserve"> Martires City, Cavite</w:t>
            </w:r>
            <w:r w:rsidRPr="00CF6B4A">
              <w:br/>
              <w:t>Mobile: 0977-839-1498</w:t>
            </w:r>
          </w:p>
          <w:p w14:paraId="2E33C899" w14:textId="77777777" w:rsidR="00CF6B4A" w:rsidRPr="00CF6B4A" w:rsidRDefault="00CF6B4A" w:rsidP="00CF6B4A">
            <w:pPr>
              <w:numPr>
                <w:ilvl w:val="0"/>
                <w:numId w:val="13"/>
              </w:numPr>
            </w:pPr>
            <w:r w:rsidRPr="00CF6B4A">
              <w:rPr>
                <w:b/>
                <w:bCs/>
              </w:rPr>
              <w:t>Jonas Enriquez</w:t>
            </w:r>
            <w:r w:rsidRPr="00CF6B4A">
              <w:br/>
              <w:t>Service Driver</w:t>
            </w:r>
            <w:r w:rsidRPr="00CF6B4A">
              <w:br/>
              <w:t xml:space="preserve">Brgy. Hugo Perez, </w:t>
            </w:r>
            <w:proofErr w:type="spellStart"/>
            <w:r w:rsidRPr="00CF6B4A">
              <w:t>Trece</w:t>
            </w:r>
            <w:proofErr w:type="spellEnd"/>
            <w:r w:rsidRPr="00CF6B4A">
              <w:t xml:space="preserve"> Martires City, Cavite</w:t>
            </w:r>
            <w:r w:rsidRPr="00CF6B4A">
              <w:br/>
              <w:t>Mobile: 0908-621-2612</w:t>
            </w:r>
          </w:p>
          <w:p w14:paraId="693CEFE3" w14:textId="77777777" w:rsidR="00CF6B4A" w:rsidRDefault="00CF6B4A" w:rsidP="00CF6B4A"/>
          <w:p w14:paraId="62860769" w14:textId="245CD11C" w:rsidR="001B34EA" w:rsidRDefault="001B34EA" w:rsidP="001B34EA"/>
        </w:tc>
      </w:tr>
      <w:tr w:rsidR="00D5685C" w14:paraId="3DE750C4" w14:textId="77777777" w:rsidTr="003165ED">
        <w:tc>
          <w:tcPr>
            <w:tcW w:w="4282" w:type="dxa"/>
            <w:tcBorders>
              <w:top w:val="single" w:sz="8" w:space="0" w:color="4A66AC" w:themeColor="accent1"/>
              <w:bottom w:val="single" w:sz="8" w:space="0" w:color="4A66AC" w:themeColor="accent1"/>
            </w:tcBorders>
            <w:tcMar>
              <w:left w:w="0" w:type="dxa"/>
              <w:right w:w="0" w:type="dxa"/>
            </w:tcMar>
          </w:tcPr>
          <w:p w14:paraId="3B4147E6" w14:textId="77077A16" w:rsidR="00D5685C" w:rsidRPr="00575F04" w:rsidRDefault="00207779" w:rsidP="00D5685C">
            <w:pPr>
              <w:rPr>
                <w:color w:val="FFFFFF" w:themeColor="background1"/>
              </w:rPr>
            </w:pPr>
            <w:r w:rsidRPr="00575F04">
              <w:rPr>
                <w:b/>
                <w:bCs/>
                <w:color w:val="FFFFFF" w:themeColor="background1"/>
              </w:rPr>
              <w:t>Age</w:t>
            </w:r>
            <w:r w:rsidRPr="00575F04">
              <w:rPr>
                <w:color w:val="FFFFFF" w:themeColor="background1"/>
              </w:rPr>
              <w:t xml:space="preserve">: </w:t>
            </w:r>
            <w:r w:rsidR="00575F04" w:rsidRPr="00575F04">
              <w:rPr>
                <w:color w:val="FFFFFF" w:themeColor="background1"/>
              </w:rPr>
              <w:t>20</w:t>
            </w:r>
            <w:r w:rsidRPr="00575F04">
              <w:rPr>
                <w:color w:val="FFFFFF" w:themeColor="background1"/>
              </w:rPr>
              <w:br/>
            </w:r>
            <w:r w:rsidRPr="00575F04">
              <w:rPr>
                <w:b/>
                <w:bCs/>
                <w:color w:val="FFFFFF" w:themeColor="background1"/>
              </w:rPr>
              <w:t>Birth Date</w:t>
            </w:r>
            <w:r w:rsidRPr="00575F04">
              <w:rPr>
                <w:color w:val="FFFFFF" w:themeColor="background1"/>
              </w:rPr>
              <w:t xml:space="preserve">: </w:t>
            </w:r>
            <w:r w:rsidR="00575F04">
              <w:rPr>
                <w:color w:val="FFFFFF" w:themeColor="background1"/>
              </w:rPr>
              <w:t>March 31, 2005</w:t>
            </w:r>
            <w:r w:rsidRPr="00575F04">
              <w:rPr>
                <w:color w:val="FFFFFF" w:themeColor="background1"/>
              </w:rPr>
              <w:br/>
            </w:r>
            <w:proofErr w:type="gramStart"/>
            <w:r w:rsidRPr="00575F04">
              <w:rPr>
                <w:b/>
                <w:bCs/>
                <w:color w:val="FFFFFF" w:themeColor="background1"/>
              </w:rPr>
              <w:t>Birth Place</w:t>
            </w:r>
            <w:proofErr w:type="gramEnd"/>
            <w:r w:rsidRPr="00575F04">
              <w:rPr>
                <w:color w:val="FFFFFF" w:themeColor="background1"/>
              </w:rPr>
              <w:t xml:space="preserve">: </w:t>
            </w:r>
            <w:proofErr w:type="spellStart"/>
            <w:r w:rsidR="00575F04">
              <w:rPr>
                <w:color w:val="FFFFFF" w:themeColor="background1"/>
              </w:rPr>
              <w:t>Hilongos</w:t>
            </w:r>
            <w:proofErr w:type="spellEnd"/>
            <w:r w:rsidRPr="00575F04">
              <w:rPr>
                <w:color w:val="FFFFFF" w:themeColor="background1"/>
              </w:rPr>
              <w:t>, Leyte</w:t>
            </w:r>
            <w:r w:rsidRPr="00575F04">
              <w:rPr>
                <w:color w:val="FFFFFF" w:themeColor="background1"/>
              </w:rPr>
              <w:br/>
            </w:r>
            <w:r w:rsidRPr="00575F04">
              <w:rPr>
                <w:b/>
                <w:bCs/>
                <w:color w:val="FFFFFF" w:themeColor="background1"/>
              </w:rPr>
              <w:t>Civil Status</w:t>
            </w:r>
            <w:r w:rsidRPr="00575F04">
              <w:rPr>
                <w:color w:val="FFFFFF" w:themeColor="background1"/>
              </w:rPr>
              <w:t xml:space="preserve">: </w:t>
            </w:r>
            <w:r w:rsidR="00575F04">
              <w:rPr>
                <w:color w:val="FFFFFF" w:themeColor="background1"/>
              </w:rPr>
              <w:t>Single</w:t>
            </w:r>
            <w:r w:rsidRPr="00575F04">
              <w:rPr>
                <w:color w:val="FFFFFF" w:themeColor="background1"/>
              </w:rPr>
              <w:br/>
            </w:r>
            <w:r w:rsidRPr="00575F04">
              <w:rPr>
                <w:b/>
                <w:bCs/>
                <w:color w:val="FFFFFF" w:themeColor="background1"/>
              </w:rPr>
              <w:t>Nationality</w:t>
            </w:r>
            <w:r w:rsidRPr="00575F04">
              <w:rPr>
                <w:color w:val="FFFFFF" w:themeColor="background1"/>
              </w:rPr>
              <w:t>: Filipino</w:t>
            </w:r>
            <w:r w:rsidRPr="00575F04">
              <w:rPr>
                <w:color w:val="FFFFFF" w:themeColor="background1"/>
              </w:rPr>
              <w:br/>
            </w:r>
            <w:r w:rsidRPr="00575F04">
              <w:rPr>
                <w:b/>
                <w:bCs/>
                <w:color w:val="FFFFFF" w:themeColor="background1"/>
              </w:rPr>
              <w:t>Religion</w:t>
            </w:r>
            <w:r w:rsidRPr="00575F04">
              <w:rPr>
                <w:color w:val="FFFFFF" w:themeColor="background1"/>
              </w:rPr>
              <w:t xml:space="preserve">: </w:t>
            </w:r>
            <w:r w:rsidR="00575F04">
              <w:rPr>
                <w:color w:val="FFFFFF" w:themeColor="background1"/>
              </w:rPr>
              <w:t>Born Again Christian</w:t>
            </w:r>
            <w:r w:rsidRPr="00575F04">
              <w:rPr>
                <w:color w:val="FFFFFF" w:themeColor="background1"/>
              </w:rPr>
              <w:br/>
            </w:r>
            <w:r w:rsidRPr="00575F04">
              <w:rPr>
                <w:b/>
                <w:bCs/>
                <w:color w:val="FFFFFF" w:themeColor="background1"/>
              </w:rPr>
              <w:t>Height</w:t>
            </w:r>
            <w:r w:rsidRPr="00575F04">
              <w:rPr>
                <w:color w:val="FFFFFF" w:themeColor="background1"/>
              </w:rPr>
              <w:t>: 5'</w:t>
            </w:r>
            <w:r w:rsidR="00575F04">
              <w:rPr>
                <w:color w:val="FFFFFF" w:themeColor="background1"/>
              </w:rPr>
              <w:t>11”</w:t>
            </w:r>
            <w:r w:rsidRPr="00575F04">
              <w:rPr>
                <w:color w:val="FFFFFF" w:themeColor="background1"/>
              </w:rPr>
              <w:br/>
            </w:r>
            <w:r w:rsidRPr="00575F04">
              <w:rPr>
                <w:b/>
                <w:bCs/>
                <w:color w:val="FFFFFF" w:themeColor="background1"/>
              </w:rPr>
              <w:t>Weight</w:t>
            </w:r>
            <w:r w:rsidRPr="00575F04">
              <w:rPr>
                <w:color w:val="FFFFFF" w:themeColor="background1"/>
              </w:rPr>
              <w:t xml:space="preserve">: </w:t>
            </w:r>
            <w:r w:rsidR="00575F04">
              <w:rPr>
                <w:color w:val="FFFFFF" w:themeColor="background1"/>
              </w:rPr>
              <w:t>60kg</w:t>
            </w:r>
          </w:p>
          <w:p w14:paraId="52701979" w14:textId="1862989D" w:rsidR="00D5685C" w:rsidRPr="00575F04" w:rsidRDefault="00000000" w:rsidP="00D5685C">
            <w:pPr>
              <w:pStyle w:val="Heading2"/>
              <w:rPr>
                <w:noProof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436281950"/>
                <w:placeholder>
                  <w:docPart w:val="8AECA83D354D457BA90B20D1A2433A53"/>
                </w:placeholder>
                <w:temporary/>
                <w:showingPlcHdr/>
                <w15:appearance w15:val="hidden"/>
              </w:sdtPr>
              <w:sdtContent>
                <w:r w:rsidR="00E15DD8" w:rsidRPr="00575F04">
                  <w:rPr>
                    <w:color w:val="FFFFFF" w:themeColor="background1"/>
                  </w:rPr>
                  <w:t>EDUCATION</w:t>
                </w:r>
              </w:sdtContent>
            </w:sdt>
          </w:p>
        </w:tc>
        <w:tc>
          <w:tcPr>
            <w:tcW w:w="363" w:type="dxa"/>
            <w:vMerge/>
          </w:tcPr>
          <w:p w14:paraId="318E0568" w14:textId="77777777" w:rsidR="00D5685C" w:rsidRDefault="00D5685C" w:rsidP="00D5685C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6" w:type="dxa"/>
            <w:vMerge/>
            <w:tcMar>
              <w:left w:w="0" w:type="dxa"/>
              <w:right w:w="0" w:type="dxa"/>
            </w:tcMar>
          </w:tcPr>
          <w:p w14:paraId="30724771" w14:textId="77777777" w:rsidR="00D5685C" w:rsidRDefault="00D5685C" w:rsidP="00D5685C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159" w:type="dxa"/>
            <w:vMerge/>
            <w:tcMar>
              <w:top w:w="227" w:type="dxa"/>
              <w:right w:w="360" w:type="dxa"/>
            </w:tcMar>
          </w:tcPr>
          <w:p w14:paraId="2B2B79AB" w14:textId="77777777" w:rsidR="00D5685C" w:rsidRDefault="00D5685C" w:rsidP="00D5685C">
            <w:pPr>
              <w:pStyle w:val="Heading3"/>
            </w:pPr>
          </w:p>
        </w:tc>
      </w:tr>
      <w:tr w:rsidR="00E15DD8" w14:paraId="0B3D8C1C" w14:textId="77777777" w:rsidTr="003165ED">
        <w:trPr>
          <w:trHeight w:val="469"/>
        </w:trPr>
        <w:tc>
          <w:tcPr>
            <w:tcW w:w="4282" w:type="dxa"/>
            <w:vMerge w:val="restart"/>
            <w:tcBorders>
              <w:top w:val="single" w:sz="8" w:space="0" w:color="4A66AC" w:themeColor="accent1"/>
            </w:tcBorders>
            <w:tcMar>
              <w:left w:w="0" w:type="dxa"/>
              <w:right w:w="0" w:type="dxa"/>
            </w:tcMar>
          </w:tcPr>
          <w:p w14:paraId="2601C370" w14:textId="77777777" w:rsidR="00E15DD8" w:rsidRPr="00575F04" w:rsidRDefault="00E15DD8" w:rsidP="00E15DD8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575F04">
              <w:rPr>
                <w:b/>
                <w:bCs/>
                <w:color w:val="FFFFFF" w:themeColor="background1"/>
                <w:sz w:val="16"/>
                <w:szCs w:val="16"/>
              </w:rPr>
              <w:t>Tertiary Education:</w:t>
            </w:r>
          </w:p>
          <w:p w14:paraId="29C6459C" w14:textId="185FAA9A" w:rsidR="00E15DD8" w:rsidRPr="00575F04" w:rsidRDefault="00575F04" w:rsidP="00E15DD8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Bachelor of science in Computer Engineering </w:t>
            </w:r>
          </w:p>
          <w:p w14:paraId="36694C56" w14:textId="3330EC87" w:rsidR="00E15DD8" w:rsidRPr="00575F04" w:rsidRDefault="00575F04" w:rsidP="00E15DD8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National College of Science and Technology</w:t>
            </w:r>
            <w:r w:rsidR="00E15DD8" w:rsidRPr="00575F04"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- present</w:t>
            </w:r>
          </w:p>
          <w:p w14:paraId="6E041A86" w14:textId="12717179" w:rsidR="00E15DD8" w:rsidRPr="00575F04" w:rsidRDefault="00E15DD8" w:rsidP="00E15DD8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575F04">
              <w:rPr>
                <w:b/>
                <w:bCs/>
                <w:color w:val="FFFFFF" w:themeColor="background1"/>
                <w:sz w:val="16"/>
                <w:szCs w:val="16"/>
              </w:rPr>
              <w:t>Secondary Education:</w:t>
            </w:r>
          </w:p>
          <w:p w14:paraId="2E7A7F64" w14:textId="04772D75" w:rsidR="00E15DD8" w:rsidRPr="00575F04" w:rsidRDefault="00575F04" w:rsidP="00E15DD8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Bato School of Fisheries </w:t>
            </w:r>
            <w:r w:rsidR="00E70EAD">
              <w:rPr>
                <w:color w:val="FFFFFF" w:themeColor="background1"/>
                <w:sz w:val="16"/>
                <w:szCs w:val="16"/>
              </w:rPr>
              <w:t>(2018-2022)</w:t>
            </w:r>
          </w:p>
          <w:p w14:paraId="2967292F" w14:textId="77777777" w:rsidR="00207779" w:rsidRPr="00E70EAD" w:rsidRDefault="00E15DD8" w:rsidP="00E15DD8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E70EAD">
              <w:rPr>
                <w:b/>
                <w:bCs/>
                <w:color w:val="FFFFFF" w:themeColor="background1"/>
                <w:sz w:val="16"/>
                <w:szCs w:val="16"/>
              </w:rPr>
              <w:t>Elementary Education:</w:t>
            </w:r>
          </w:p>
          <w:p w14:paraId="4441C9BC" w14:textId="25EA5261" w:rsidR="00E15DD8" w:rsidRPr="00E70EAD" w:rsidRDefault="00E15DD8" w:rsidP="00E15DD8">
            <w:pPr>
              <w:rPr>
                <w:color w:val="FFFFFF" w:themeColor="background1"/>
                <w:sz w:val="16"/>
                <w:szCs w:val="16"/>
              </w:rPr>
            </w:pPr>
            <w:r w:rsidRPr="00E70EAD">
              <w:rPr>
                <w:color w:val="FFFFFF" w:themeColor="background1"/>
                <w:sz w:val="16"/>
                <w:szCs w:val="16"/>
              </w:rPr>
              <w:t>Januario P. Olo Memorial Elementary School</w:t>
            </w:r>
          </w:p>
          <w:p w14:paraId="3450E06E" w14:textId="708FFF4F" w:rsidR="00E15DD8" w:rsidRDefault="00E15DD8" w:rsidP="00E15DD8">
            <w:pPr>
              <w:rPr>
                <w:noProof/>
              </w:rPr>
            </w:pPr>
            <w:proofErr w:type="spellStart"/>
            <w:r w:rsidRPr="00E70EAD">
              <w:rPr>
                <w:color w:val="FFFFFF" w:themeColor="background1"/>
                <w:sz w:val="16"/>
                <w:szCs w:val="16"/>
              </w:rPr>
              <w:t>Matalom</w:t>
            </w:r>
            <w:proofErr w:type="spellEnd"/>
            <w:r w:rsidRPr="00E70EAD">
              <w:rPr>
                <w:color w:val="FFFFFF" w:themeColor="background1"/>
                <w:sz w:val="16"/>
                <w:szCs w:val="16"/>
              </w:rPr>
              <w:t>, Leyte (</w:t>
            </w:r>
            <w:r w:rsidR="00E70EAD">
              <w:rPr>
                <w:color w:val="FFFFFF" w:themeColor="background1"/>
                <w:sz w:val="16"/>
                <w:szCs w:val="16"/>
              </w:rPr>
              <w:t>2012-2018</w:t>
            </w:r>
            <w:r w:rsidRPr="00E70EAD">
              <w:rPr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363" w:type="dxa"/>
            <w:vMerge/>
          </w:tcPr>
          <w:p w14:paraId="1DBEA851" w14:textId="77777777" w:rsidR="00E15DD8" w:rsidRDefault="00E15DD8" w:rsidP="00E15DD8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6" w:type="dxa"/>
            <w:vMerge/>
            <w:tcMar>
              <w:left w:w="0" w:type="dxa"/>
              <w:right w:w="0" w:type="dxa"/>
            </w:tcMar>
          </w:tcPr>
          <w:p w14:paraId="364BE26D" w14:textId="77777777" w:rsidR="00E15DD8" w:rsidRDefault="00E15DD8" w:rsidP="00E15DD8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159" w:type="dxa"/>
            <w:vMerge/>
            <w:tcMar>
              <w:top w:w="227" w:type="dxa"/>
              <w:right w:w="360" w:type="dxa"/>
            </w:tcMar>
          </w:tcPr>
          <w:p w14:paraId="183A2F84" w14:textId="77777777" w:rsidR="00E15DD8" w:rsidRDefault="00E15DD8" w:rsidP="00E15DD8">
            <w:pPr>
              <w:pStyle w:val="Heading3"/>
            </w:pPr>
          </w:p>
        </w:tc>
      </w:tr>
      <w:tr w:rsidR="00207779" w14:paraId="72537EBD" w14:textId="77777777" w:rsidTr="003165ED">
        <w:trPr>
          <w:gridAfter w:val="2"/>
          <w:wAfter w:w="6785" w:type="dxa"/>
          <w:trHeight w:val="1080"/>
        </w:trPr>
        <w:tc>
          <w:tcPr>
            <w:tcW w:w="4282" w:type="dxa"/>
            <w:vMerge/>
            <w:vAlign w:val="bottom"/>
          </w:tcPr>
          <w:p w14:paraId="5334C7A4" w14:textId="77777777" w:rsidR="00207779" w:rsidRDefault="00207779" w:rsidP="00D5685C">
            <w:pPr>
              <w:rPr>
                <w:noProof/>
              </w:rPr>
            </w:pPr>
          </w:p>
        </w:tc>
        <w:tc>
          <w:tcPr>
            <w:tcW w:w="363" w:type="dxa"/>
            <w:shd w:val="clear" w:color="auto" w:fill="auto"/>
          </w:tcPr>
          <w:p w14:paraId="2ADBC4A2" w14:textId="77777777" w:rsidR="00207779" w:rsidRDefault="00207779" w:rsidP="00D5685C">
            <w:pPr>
              <w:tabs>
                <w:tab w:val="left" w:pos="990"/>
              </w:tabs>
            </w:pPr>
          </w:p>
        </w:tc>
      </w:tr>
      <w:tr w:rsidR="00207779" w14:paraId="4246ADF9" w14:textId="77777777" w:rsidTr="003165ED">
        <w:trPr>
          <w:gridAfter w:val="2"/>
          <w:wAfter w:w="6785" w:type="dxa"/>
          <w:trHeight w:val="1080"/>
        </w:trPr>
        <w:tc>
          <w:tcPr>
            <w:tcW w:w="4282" w:type="dxa"/>
            <w:vAlign w:val="bottom"/>
          </w:tcPr>
          <w:p w14:paraId="08320C34" w14:textId="72E93752" w:rsidR="00207779" w:rsidRDefault="001B34EA" w:rsidP="00D5685C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</w:t>
            </w:r>
          </w:p>
        </w:tc>
        <w:tc>
          <w:tcPr>
            <w:tcW w:w="363" w:type="dxa"/>
            <w:shd w:val="clear" w:color="auto" w:fill="auto"/>
          </w:tcPr>
          <w:p w14:paraId="030ADDF8" w14:textId="77777777" w:rsidR="00207779" w:rsidRDefault="00207779" w:rsidP="00D5685C">
            <w:pPr>
              <w:tabs>
                <w:tab w:val="left" w:pos="990"/>
              </w:tabs>
              <w:ind w:right="357"/>
              <w:rPr>
                <w:noProof/>
              </w:rPr>
            </w:pPr>
          </w:p>
        </w:tc>
      </w:tr>
    </w:tbl>
    <w:p w14:paraId="2C8CF117" w14:textId="77777777" w:rsidR="00A6040B" w:rsidRPr="009103F2" w:rsidRDefault="00A6040B" w:rsidP="00A6040B"/>
    <w:sectPr w:rsidR="00A6040B" w:rsidRPr="009103F2" w:rsidSect="00893AFE">
      <w:pgSz w:w="12240" w:h="15840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DC9D8" w14:textId="77777777" w:rsidR="00FB045A" w:rsidRDefault="00FB045A" w:rsidP="00C51CF5">
      <w:r>
        <w:separator/>
      </w:r>
    </w:p>
  </w:endnote>
  <w:endnote w:type="continuationSeparator" w:id="0">
    <w:p w14:paraId="65D5E84D" w14:textId="77777777" w:rsidR="00FB045A" w:rsidRDefault="00FB045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22304" w14:textId="77777777" w:rsidR="00FB045A" w:rsidRDefault="00FB045A" w:rsidP="00C51CF5">
      <w:r>
        <w:separator/>
      </w:r>
    </w:p>
  </w:footnote>
  <w:footnote w:type="continuationSeparator" w:id="0">
    <w:p w14:paraId="1EE04DC3" w14:textId="77777777" w:rsidR="00FB045A" w:rsidRDefault="00FB045A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0E2C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A0664"/>
    <w:multiLevelType w:val="multilevel"/>
    <w:tmpl w:val="96A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0A02"/>
    <w:multiLevelType w:val="hybridMultilevel"/>
    <w:tmpl w:val="56B604E0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2FDC56C5"/>
    <w:multiLevelType w:val="hybridMultilevel"/>
    <w:tmpl w:val="0C183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3633"/>
    <w:multiLevelType w:val="multilevel"/>
    <w:tmpl w:val="E5F4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24547"/>
    <w:multiLevelType w:val="hybridMultilevel"/>
    <w:tmpl w:val="EC96D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628FA"/>
    <w:multiLevelType w:val="multilevel"/>
    <w:tmpl w:val="D370E9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E9E430F"/>
    <w:multiLevelType w:val="multilevel"/>
    <w:tmpl w:val="AF3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16479"/>
    <w:multiLevelType w:val="multilevel"/>
    <w:tmpl w:val="30F48C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1130F0"/>
    <w:multiLevelType w:val="hybridMultilevel"/>
    <w:tmpl w:val="5D503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B2FE0"/>
    <w:multiLevelType w:val="hybridMultilevel"/>
    <w:tmpl w:val="ECA4D10C"/>
    <w:lvl w:ilvl="0" w:tplc="97A659B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60E0C"/>
    <w:multiLevelType w:val="multilevel"/>
    <w:tmpl w:val="3D3E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B45A5"/>
    <w:multiLevelType w:val="hybridMultilevel"/>
    <w:tmpl w:val="BA4C9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09118">
    <w:abstractNumId w:val="0"/>
  </w:num>
  <w:num w:numId="2" w16cid:durableId="1468932443">
    <w:abstractNumId w:val="10"/>
  </w:num>
  <w:num w:numId="3" w16cid:durableId="1971856391">
    <w:abstractNumId w:val="8"/>
  </w:num>
  <w:num w:numId="4" w16cid:durableId="1877042099">
    <w:abstractNumId w:val="12"/>
  </w:num>
  <w:num w:numId="5" w16cid:durableId="1793015676">
    <w:abstractNumId w:val="3"/>
  </w:num>
  <w:num w:numId="6" w16cid:durableId="1221403264">
    <w:abstractNumId w:val="5"/>
  </w:num>
  <w:num w:numId="7" w16cid:durableId="1527406793">
    <w:abstractNumId w:val="9"/>
  </w:num>
  <w:num w:numId="8" w16cid:durableId="78061110">
    <w:abstractNumId w:val="6"/>
  </w:num>
  <w:num w:numId="9" w16cid:durableId="724909777">
    <w:abstractNumId w:val="2"/>
  </w:num>
  <w:num w:numId="10" w16cid:durableId="1992326349">
    <w:abstractNumId w:val="7"/>
  </w:num>
  <w:num w:numId="11" w16cid:durableId="1001852580">
    <w:abstractNumId w:val="1"/>
  </w:num>
  <w:num w:numId="12" w16cid:durableId="752699749">
    <w:abstractNumId w:val="11"/>
  </w:num>
  <w:num w:numId="13" w16cid:durableId="698511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D9"/>
    <w:rsid w:val="000008C0"/>
    <w:rsid w:val="000510B5"/>
    <w:rsid w:val="000521EF"/>
    <w:rsid w:val="000A545F"/>
    <w:rsid w:val="000D338C"/>
    <w:rsid w:val="000F3BEA"/>
    <w:rsid w:val="0010314C"/>
    <w:rsid w:val="0015303E"/>
    <w:rsid w:val="00153B84"/>
    <w:rsid w:val="0019619C"/>
    <w:rsid w:val="00196AAB"/>
    <w:rsid w:val="001A4D1A"/>
    <w:rsid w:val="001B0B3D"/>
    <w:rsid w:val="001B34EA"/>
    <w:rsid w:val="001B79E5"/>
    <w:rsid w:val="001C1A8C"/>
    <w:rsid w:val="001C27EE"/>
    <w:rsid w:val="001C3A42"/>
    <w:rsid w:val="00207779"/>
    <w:rsid w:val="00234480"/>
    <w:rsid w:val="00270B0A"/>
    <w:rsid w:val="00313703"/>
    <w:rsid w:val="003165ED"/>
    <w:rsid w:val="00317573"/>
    <w:rsid w:val="00380FDA"/>
    <w:rsid w:val="00393B0A"/>
    <w:rsid w:val="003A7C75"/>
    <w:rsid w:val="003B0DB8"/>
    <w:rsid w:val="003F28DF"/>
    <w:rsid w:val="003F6257"/>
    <w:rsid w:val="00431999"/>
    <w:rsid w:val="00443E2D"/>
    <w:rsid w:val="0052023C"/>
    <w:rsid w:val="005366D2"/>
    <w:rsid w:val="00546854"/>
    <w:rsid w:val="00567924"/>
    <w:rsid w:val="00572086"/>
    <w:rsid w:val="00575F04"/>
    <w:rsid w:val="00596888"/>
    <w:rsid w:val="00597871"/>
    <w:rsid w:val="005B13F9"/>
    <w:rsid w:val="005D47DE"/>
    <w:rsid w:val="005D6F74"/>
    <w:rsid w:val="005D7E15"/>
    <w:rsid w:val="005F364E"/>
    <w:rsid w:val="0062123A"/>
    <w:rsid w:val="00630491"/>
    <w:rsid w:val="0063478C"/>
    <w:rsid w:val="00635EF0"/>
    <w:rsid w:val="00646E75"/>
    <w:rsid w:val="00655A80"/>
    <w:rsid w:val="00663587"/>
    <w:rsid w:val="00670ECD"/>
    <w:rsid w:val="006C4EE7"/>
    <w:rsid w:val="006C73E9"/>
    <w:rsid w:val="006D409C"/>
    <w:rsid w:val="007022F1"/>
    <w:rsid w:val="0076727E"/>
    <w:rsid w:val="00776643"/>
    <w:rsid w:val="00797579"/>
    <w:rsid w:val="007D0F5B"/>
    <w:rsid w:val="007E0180"/>
    <w:rsid w:val="00811F6F"/>
    <w:rsid w:val="008173A0"/>
    <w:rsid w:val="008566B7"/>
    <w:rsid w:val="00870CB7"/>
    <w:rsid w:val="00882E29"/>
    <w:rsid w:val="00886EB0"/>
    <w:rsid w:val="00893AFE"/>
    <w:rsid w:val="008B3F0F"/>
    <w:rsid w:val="008D1B72"/>
    <w:rsid w:val="008D64B9"/>
    <w:rsid w:val="008F20D9"/>
    <w:rsid w:val="008F290E"/>
    <w:rsid w:val="00926EE5"/>
    <w:rsid w:val="00942045"/>
    <w:rsid w:val="00964B9F"/>
    <w:rsid w:val="00974487"/>
    <w:rsid w:val="009B6A8C"/>
    <w:rsid w:val="009D1EB5"/>
    <w:rsid w:val="009F215D"/>
    <w:rsid w:val="00A3090E"/>
    <w:rsid w:val="00A35853"/>
    <w:rsid w:val="00A51286"/>
    <w:rsid w:val="00A6040B"/>
    <w:rsid w:val="00A73BCA"/>
    <w:rsid w:val="00A75FCE"/>
    <w:rsid w:val="00AC5509"/>
    <w:rsid w:val="00AD08D8"/>
    <w:rsid w:val="00AF4EA4"/>
    <w:rsid w:val="00AF58D2"/>
    <w:rsid w:val="00B0669D"/>
    <w:rsid w:val="00B06B7D"/>
    <w:rsid w:val="00B16D3A"/>
    <w:rsid w:val="00B74C2A"/>
    <w:rsid w:val="00B871DD"/>
    <w:rsid w:val="00B90CEF"/>
    <w:rsid w:val="00B95D4D"/>
    <w:rsid w:val="00BA0454"/>
    <w:rsid w:val="00BD5BAD"/>
    <w:rsid w:val="00C16100"/>
    <w:rsid w:val="00C35E27"/>
    <w:rsid w:val="00C45681"/>
    <w:rsid w:val="00C51CF5"/>
    <w:rsid w:val="00C70BAD"/>
    <w:rsid w:val="00C7245C"/>
    <w:rsid w:val="00C93D20"/>
    <w:rsid w:val="00CA407F"/>
    <w:rsid w:val="00CC296A"/>
    <w:rsid w:val="00CF6B4A"/>
    <w:rsid w:val="00D00A30"/>
    <w:rsid w:val="00D5685C"/>
    <w:rsid w:val="00D67739"/>
    <w:rsid w:val="00D70136"/>
    <w:rsid w:val="00D8438A"/>
    <w:rsid w:val="00DC71AE"/>
    <w:rsid w:val="00DE6D23"/>
    <w:rsid w:val="00E15DD8"/>
    <w:rsid w:val="00E501E0"/>
    <w:rsid w:val="00E55D74"/>
    <w:rsid w:val="00E70EAD"/>
    <w:rsid w:val="00E774C3"/>
    <w:rsid w:val="00E8541C"/>
    <w:rsid w:val="00E9163A"/>
    <w:rsid w:val="00EA309E"/>
    <w:rsid w:val="00EE761B"/>
    <w:rsid w:val="00F043A8"/>
    <w:rsid w:val="00F56513"/>
    <w:rsid w:val="00FB045A"/>
    <w:rsid w:val="00FC5CD1"/>
    <w:rsid w:val="00FD27BC"/>
    <w:rsid w:val="00FF469F"/>
    <w:rsid w:val="1FF0D085"/>
    <w:rsid w:val="327E032B"/>
    <w:rsid w:val="44DA087E"/>
    <w:rsid w:val="65198439"/>
    <w:rsid w:val="77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DA743"/>
  <w14:defaultImageDpi w14:val="330"/>
  <w15:chartTrackingRefBased/>
  <w15:docId w15:val="{90A6FBDC-BE9D-4AEB-85B7-067E3798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A0"/>
  </w:style>
  <w:style w:type="paragraph" w:styleId="Heading1">
    <w:name w:val="heading 1"/>
    <w:basedOn w:val="Normal"/>
    <w:next w:val="Normal"/>
    <w:link w:val="Heading1Char"/>
    <w:uiPriority w:val="9"/>
    <w:qFormat/>
    <w:rsid w:val="00670EC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66B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71DD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qFormat/>
    <w:rsid w:val="008566B7"/>
    <w:pPr>
      <w:keepNext/>
      <w:keepLines/>
      <w:spacing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6B7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0ECD"/>
    <w:pPr>
      <w:spacing w:after="108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C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173A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3A0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71DD"/>
    <w:rPr>
      <w:rFonts w:eastAsiaTheme="majorEastAsia" w:cstheme="majorBidi"/>
      <w:b/>
      <w:bCs/>
      <w:caps/>
    </w:rPr>
  </w:style>
  <w:style w:type="paragraph" w:styleId="Date">
    <w:name w:val="Date"/>
    <w:basedOn w:val="Normal"/>
    <w:next w:val="Normal"/>
    <w:link w:val="DateChar"/>
    <w:uiPriority w:val="99"/>
    <w:semiHidden/>
    <w:rsid w:val="00C51CF5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5D7E15"/>
    <w:rPr>
      <w:sz w:val="18"/>
    </w:rPr>
  </w:style>
  <w:style w:type="character" w:styleId="Hyperlink">
    <w:name w:val="Hyperlink"/>
    <w:basedOn w:val="DefaultParagraphFont"/>
    <w:uiPriority w:val="99"/>
    <w:semiHidden/>
    <w:rsid w:val="00AC5509"/>
    <w:rPr>
      <w:color w:val="234F77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D7E15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670ECD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8566B7"/>
    <w:rPr>
      <w:rFonts w:eastAsiaTheme="majorEastAsia" w:cstheme="majorBidi"/>
      <w:iCs/>
    </w:rPr>
  </w:style>
  <w:style w:type="paragraph" w:styleId="NoSpacing">
    <w:name w:val="No Spacing"/>
    <w:uiPriority w:val="1"/>
    <w:semiHidden/>
    <w:rsid w:val="005D6F74"/>
    <w:pPr>
      <w:ind w:right="360"/>
    </w:pPr>
  </w:style>
  <w:style w:type="character" w:styleId="Strong">
    <w:name w:val="Strong"/>
    <w:basedOn w:val="DefaultParagraphFont"/>
    <w:uiPriority w:val="22"/>
    <w:qFormat/>
    <w:rsid w:val="00E15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ers\AppData\Roaming\Microsoft\Templates\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715B76CADC4A939C324C4396634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ADEE9-BAA6-428F-9DA5-41EF58507A02}"/>
      </w:docPartPr>
      <w:docPartBody>
        <w:p w:rsidR="00F64F81" w:rsidRDefault="00000000">
          <w:pPr>
            <w:pStyle w:val="83715B76CADC4A939C324C4396634FF3"/>
          </w:pPr>
          <w:r w:rsidRPr="00670ECD">
            <w:t>WORK EXPERIENCE</w:t>
          </w:r>
        </w:p>
      </w:docPartBody>
    </w:docPart>
    <w:docPart>
      <w:docPartPr>
        <w:name w:val="C70BDDBC8C634105A5C3B823082A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621E-3D58-400B-8AF5-69351B941CB7}"/>
      </w:docPartPr>
      <w:docPartBody>
        <w:p w:rsidR="00F64F81" w:rsidRDefault="00A8513B" w:rsidP="00A8513B">
          <w:pPr>
            <w:pStyle w:val="C70BDDBC8C634105A5C3B823082A0D74"/>
          </w:pPr>
          <w:r w:rsidRPr="00926EE5">
            <w:t>CONTACT</w:t>
          </w:r>
        </w:p>
      </w:docPartBody>
    </w:docPart>
    <w:docPart>
      <w:docPartPr>
        <w:name w:val="94C2A7B0D25E48CE9C00B9A3A849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3174-1B7D-4996-8411-B69DEB59B82C}"/>
      </w:docPartPr>
      <w:docPartBody>
        <w:p w:rsidR="00F64F81" w:rsidRDefault="00A8513B" w:rsidP="00A8513B">
          <w:pPr>
            <w:pStyle w:val="94C2A7B0D25E48CE9C00B9A3A8497740"/>
          </w:pPr>
          <w:r w:rsidRPr="00926EE5">
            <w:t>PHONE:</w:t>
          </w:r>
        </w:p>
      </w:docPartBody>
    </w:docPart>
    <w:docPart>
      <w:docPartPr>
        <w:name w:val="8AECA83D354D457BA90B20D1A243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6C323-7C26-4986-947F-C5BD511DF661}"/>
      </w:docPartPr>
      <w:docPartBody>
        <w:p w:rsidR="00F64F81" w:rsidRDefault="00A8513B" w:rsidP="00A8513B">
          <w:pPr>
            <w:pStyle w:val="8AECA83D354D457BA90B20D1A2433A5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3B"/>
    <w:rsid w:val="001F5974"/>
    <w:rsid w:val="003F6257"/>
    <w:rsid w:val="00655A80"/>
    <w:rsid w:val="007F40DA"/>
    <w:rsid w:val="0087256D"/>
    <w:rsid w:val="00A8513B"/>
    <w:rsid w:val="00C35E27"/>
    <w:rsid w:val="00D1160F"/>
    <w:rsid w:val="00F6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715B76CADC4A939C324C4396634FF3">
    <w:name w:val="83715B76CADC4A939C324C4396634FF3"/>
  </w:style>
  <w:style w:type="paragraph" w:customStyle="1" w:styleId="C70BDDBC8C634105A5C3B823082A0D74">
    <w:name w:val="C70BDDBC8C634105A5C3B823082A0D74"/>
    <w:rsid w:val="00A8513B"/>
  </w:style>
  <w:style w:type="paragraph" w:customStyle="1" w:styleId="94C2A7B0D25E48CE9C00B9A3A8497740">
    <w:name w:val="94C2A7B0D25E48CE9C00B9A3A8497740"/>
    <w:rsid w:val="00A8513B"/>
  </w:style>
  <w:style w:type="paragraph" w:customStyle="1" w:styleId="8AECA83D354D457BA90B20D1A2433A53">
    <w:name w:val="8AECA83D354D457BA90B20D1A2433A53"/>
    <w:rsid w:val="00A8513B"/>
  </w:style>
  <w:style w:type="paragraph" w:customStyle="1" w:styleId="ADA3E51ADD1845DFAB48BF4689438300">
    <w:name w:val="ADA3E51ADD1845DFAB48BF4689438300"/>
    <w:rsid w:val="007F40DA"/>
  </w:style>
  <w:style w:type="paragraph" w:customStyle="1" w:styleId="0C5DB97653A34852B03B9B2AECC0C050">
    <w:name w:val="0C5DB97653A34852B03B9B2AECC0C050"/>
    <w:rsid w:val="007F40DA"/>
  </w:style>
  <w:style w:type="paragraph" w:customStyle="1" w:styleId="F7F581B18C7B40E6AD6F1307AAD9F71D">
    <w:name w:val="F7F581B18C7B40E6AD6F1307AAD9F71D"/>
    <w:rsid w:val="007F40DA"/>
  </w:style>
  <w:style w:type="paragraph" w:customStyle="1" w:styleId="AF147AA4CA234E4E882A4710B4C044D9">
    <w:name w:val="AF147AA4CA234E4E882A4710B4C044D9"/>
    <w:rsid w:val="007F4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7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0B862B-FEC5-4E74-8D76-B27EE351B39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CD68036-E474-4A57-9982-F0A388733E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3CCFD9-1843-4548-B4ED-A66392154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F8607C-A485-484B-915D-17EFAF4BE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Marketing resume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Tech_Support</dc:creator>
  <cp:keywords/>
  <dc:description/>
  <cp:lastModifiedBy>John Michael Lou Chiong</cp:lastModifiedBy>
  <cp:revision>2</cp:revision>
  <dcterms:created xsi:type="dcterms:W3CDTF">2025-03-05T23:42:00Z</dcterms:created>
  <dcterms:modified xsi:type="dcterms:W3CDTF">2025-03-05T23:42:00Z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